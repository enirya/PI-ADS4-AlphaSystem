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98"/>
            <w:gridCol w:w="5739"/>
          </w:tblGrid>
          <w:tr w:rsidR="002048E6" w14:paraId="30CEAAC3" w14:textId="77777777" w:rsidTr="002C0F86">
            <w:trPr>
              <w:trHeight w:val="1710"/>
            </w:trPr>
            <w:tc>
              <w:tcPr>
                <w:tcW w:w="1498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71B78F25" w14:textId="77777777" w:rsidR="002048E6" w:rsidRDefault="002048E6"/>
            </w:tc>
            <w:tc>
              <w:tcPr>
                <w:tcW w:w="5739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9FB829E" w14:textId="5C3B9DED" w:rsidR="002048E6" w:rsidRDefault="002C0F86" w:rsidP="00006381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Alpha System</w:t>
                </w:r>
              </w:p>
            </w:tc>
          </w:tr>
          <w:tr w:rsidR="002048E6" w14:paraId="316548DE" w14:textId="77777777" w:rsidTr="002C0F86">
            <w:trPr>
              <w:trHeight w:val="3159"/>
            </w:trPr>
            <w:tc>
              <w:tcPr>
                <w:tcW w:w="1498" w:type="dxa"/>
                <w:tcBorders>
                  <w:right w:val="single" w:sz="4" w:space="0" w:color="000000" w:themeColor="text1"/>
                </w:tcBorders>
              </w:tcPr>
              <w:p w14:paraId="0379B9A2" w14:textId="77777777"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5739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6FD33791" w14:textId="00581885" w:rsidR="002048E6" w:rsidRPr="002C0F86" w:rsidRDefault="002C0F86">
                    <w:pPr>
                      <w:pStyle w:val="SemEspaamento"/>
                      <w:rPr>
                        <w:color w:val="000000" w:themeColor="text1"/>
                        <w:sz w:val="32"/>
                        <w:u w:val="single"/>
                        <w:lang w:val="pt-BR"/>
                      </w:rPr>
                    </w:pP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“</w:t>
                    </w:r>
                    <w:r w:rsidR="005A2022" w:rsidRPr="002C0F86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Declaração</w:t>
                    </w:r>
                    <w:r w:rsidR="00CC1DDE" w:rsidRPr="002C0F86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de Visão</w:t>
                    </w:r>
                    <w:r w:rsidR="0033758E" w:rsidRPr="002C0F86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do Projeto</w:t>
                    </w: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”</w:t>
                    </w:r>
                  </w:p>
                </w:sdtContent>
              </w:sdt>
              <w:p w14:paraId="1507ACF7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p w14:paraId="5F4D3E8B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14:paraId="15A9357B" w14:textId="77777777" w:rsidR="002048E6" w:rsidRDefault="002048E6"/>
        <w:p w14:paraId="17757871" w14:textId="77777777" w:rsidR="002048E6" w:rsidRDefault="002048E6"/>
        <w:p w14:paraId="109A48D7" w14:textId="77777777" w:rsidR="00897F04" w:rsidRDefault="00897F04"/>
        <w:p w14:paraId="09E92604" w14:textId="77777777" w:rsidR="00897F04" w:rsidRDefault="00897F04"/>
        <w:p w14:paraId="50642CFC" w14:textId="77777777" w:rsidR="00897F04" w:rsidRDefault="00897F04"/>
        <w:p w14:paraId="2E1EAEF7" w14:textId="77777777" w:rsidR="00897F04" w:rsidRDefault="00897F04"/>
        <w:p w14:paraId="6A2B1763" w14:textId="77777777" w:rsidR="00897F04" w:rsidRDefault="00897F04"/>
        <w:p w14:paraId="122D331E" w14:textId="77777777" w:rsidR="00897F04" w:rsidRDefault="00897F04"/>
        <w:p w14:paraId="6B0ECCEE" w14:textId="77777777" w:rsidR="00897F04" w:rsidRDefault="00897F04"/>
        <w:p w14:paraId="31D8A7CB" w14:textId="77777777" w:rsidR="00897F04" w:rsidRDefault="00897F04"/>
        <w:p w14:paraId="5FA9EEC9" w14:textId="77777777" w:rsidR="00897F04" w:rsidRDefault="00897F04"/>
        <w:p w14:paraId="153A7F45" w14:textId="77777777" w:rsidR="00897F04" w:rsidRDefault="00897F04"/>
        <w:p w14:paraId="00314347" w14:textId="77777777" w:rsidR="00897F04" w:rsidRDefault="00897F04"/>
        <w:p w14:paraId="7CEE99A9" w14:textId="77777777" w:rsidR="00897F04" w:rsidRDefault="00897F04"/>
        <w:p w14:paraId="6889E24D" w14:textId="77777777" w:rsidR="00897F04" w:rsidRDefault="00897F04"/>
        <w:p w14:paraId="0CBBA095" w14:textId="77777777" w:rsidR="00897F04" w:rsidRDefault="00897F04"/>
        <w:p w14:paraId="150C2A3B" w14:textId="77777777" w:rsidR="00897F04" w:rsidRDefault="00897F04"/>
        <w:p w14:paraId="0EBCD275" w14:textId="77777777" w:rsidR="00897F04" w:rsidRDefault="00897F04"/>
        <w:tbl>
          <w:tblPr>
            <w:tblpPr w:leftFromText="187" w:rightFromText="187" w:horzAnchor="margin" w:tblpXSpec="center" w:tblpYSpec="bottom"/>
            <w:tblW w:w="3780" w:type="pct"/>
            <w:tblLook w:val="04A0" w:firstRow="1" w:lastRow="0" w:firstColumn="1" w:lastColumn="0" w:noHBand="0" w:noVBand="1"/>
          </w:tblPr>
          <w:tblGrid>
            <w:gridCol w:w="6675"/>
          </w:tblGrid>
          <w:tr w:rsidR="002048E6" w14:paraId="1A8B10BA" w14:textId="77777777" w:rsidTr="002C0F86">
            <w:trPr>
              <w:trHeight w:val="303"/>
            </w:trPr>
            <w:tc>
              <w:tcPr>
                <w:tcW w:w="0" w:type="auto"/>
              </w:tcPr>
              <w:p w14:paraId="7CE28EBE" w14:textId="56CE09AB" w:rsidR="002048E6" w:rsidRPr="00006381" w:rsidRDefault="002048E6" w:rsidP="00410A29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</w:p>
            </w:tc>
          </w:tr>
          <w:tr w:rsidR="002048E6" w14:paraId="730A7918" w14:textId="77777777" w:rsidTr="002C0F86">
            <w:trPr>
              <w:trHeight w:val="242"/>
            </w:trPr>
            <w:tc>
              <w:tcPr>
                <w:tcW w:w="0" w:type="auto"/>
              </w:tcPr>
              <w:p w14:paraId="640D733B" w14:textId="7D8D370C" w:rsidR="002048E6" w:rsidRPr="002048E6" w:rsidRDefault="002048E6" w:rsidP="00410A29">
                <w:pPr>
                  <w:pStyle w:val="SemEspaamento"/>
                  <w:rPr>
                    <w:color w:val="808080" w:themeColor="background1" w:themeShade="80"/>
                    <w:lang w:val="pt-BR"/>
                  </w:rPr>
                </w:pPr>
              </w:p>
            </w:tc>
          </w:tr>
        </w:tbl>
        <w:p w14:paraId="73D485AD" w14:textId="77777777" w:rsidR="002048E6" w:rsidRDefault="002048E6"/>
        <w:p w14:paraId="3274E27B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1FFE89AA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67C8499E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35EFD8CD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21CF65F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93DC42A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59A5AB97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2735399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3FE4ABAD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480EE947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5C938B69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05A293CA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7D83AD09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655F6C72" w14:textId="77777777" w:rsidR="002C0F86" w:rsidRDefault="002C0F86">
          <w:pPr>
            <w:spacing w:after="200" w:line="276" w:lineRule="auto"/>
            <w:rPr>
              <w:b/>
              <w:bCs/>
            </w:rPr>
          </w:pPr>
        </w:p>
        <w:p w14:paraId="5B4667A5" w14:textId="77777777" w:rsidR="009337BA" w:rsidRDefault="009337BA" w:rsidP="009337BA">
          <w:pPr>
            <w:spacing w:after="200" w:line="276" w:lineRule="auto"/>
            <w:rPr>
              <w:b/>
              <w:bCs/>
            </w:rPr>
          </w:pPr>
        </w:p>
        <w:p w14:paraId="51549725" w14:textId="0E4DD739" w:rsidR="00497B96" w:rsidRPr="009337BA" w:rsidRDefault="00980F6F" w:rsidP="009337BA">
          <w:pPr>
            <w:spacing w:after="200" w:line="276" w:lineRule="auto"/>
            <w:rPr>
              <w:b/>
              <w:bCs/>
            </w:rPr>
          </w:pPr>
        </w:p>
      </w:sdtContent>
    </w:sdt>
    <w:p w14:paraId="353734AB" w14:textId="77777777" w:rsidR="00542D73" w:rsidRDefault="00750C99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lastRenderedPageBreak/>
        <w:t>Título</w:t>
      </w:r>
    </w:p>
    <w:p w14:paraId="21EC4FE0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C1105B" w14:textId="027C1C37" w:rsidR="00750C99" w:rsidRPr="00B301EA" w:rsidRDefault="00B301EA" w:rsidP="006E270A">
      <w:pPr>
        <w:tabs>
          <w:tab w:val="left" w:pos="0"/>
          <w:tab w:val="left" w:pos="360"/>
        </w:tabs>
        <w:jc w:val="both"/>
        <w:rPr>
          <w:sz w:val="24"/>
          <w:lang w:val="en-US"/>
        </w:rPr>
      </w:pPr>
      <w:r>
        <w:rPr>
          <w:sz w:val="24"/>
        </w:rPr>
        <w:t xml:space="preserve">Sistema </w:t>
      </w:r>
      <w:r w:rsidR="002C0F86">
        <w:rPr>
          <w:sz w:val="24"/>
        </w:rPr>
        <w:t>PDV Alpha System.</w:t>
      </w:r>
    </w:p>
    <w:p w14:paraId="669D2D93" w14:textId="1FC68679"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1E219053" w14:textId="77777777" w:rsidR="009337BA" w:rsidRDefault="009337B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6EA5B4A" w14:textId="77777777" w:rsidR="001C61BC" w:rsidRDefault="001C61BC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Objetivo</w:t>
      </w:r>
    </w:p>
    <w:p w14:paraId="57BCEC2A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4953FD4B" w14:textId="2E10CADF" w:rsidR="00E63EF3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Dentro d</w:t>
      </w:r>
      <w:r w:rsidR="002C0F86">
        <w:rPr>
          <w:sz w:val="24"/>
        </w:rPr>
        <w:t>o prazo estipulado</w:t>
      </w:r>
      <w:r w:rsidR="009D7DB7">
        <w:rPr>
          <w:sz w:val="24"/>
        </w:rPr>
        <w:t xml:space="preserve"> </w:t>
      </w:r>
      <w:r w:rsidR="002C0F86">
        <w:rPr>
          <w:sz w:val="24"/>
        </w:rPr>
        <w:t>(entrega prevista para o dia 8 de dezembro de 2021)</w:t>
      </w:r>
      <w:r>
        <w:rPr>
          <w:sz w:val="24"/>
        </w:rPr>
        <w:t xml:space="preserve">, </w:t>
      </w:r>
      <w:r w:rsidR="000B79C0">
        <w:rPr>
          <w:sz w:val="24"/>
        </w:rPr>
        <w:t>construir</w:t>
      </w:r>
      <w:r w:rsidR="001C61BC">
        <w:rPr>
          <w:sz w:val="24"/>
        </w:rPr>
        <w:t xml:space="preserve"> um</w:t>
      </w:r>
      <w:r w:rsidR="000B79C0">
        <w:rPr>
          <w:sz w:val="24"/>
        </w:rPr>
        <w:t xml:space="preserve"> sistema </w:t>
      </w:r>
      <w:r w:rsidR="002C0F86">
        <w:rPr>
          <w:sz w:val="24"/>
        </w:rPr>
        <w:t xml:space="preserve">de Ponto de Venda (PDV) mobile </w:t>
      </w:r>
      <w:r w:rsidR="000B79C0">
        <w:rPr>
          <w:sz w:val="24"/>
        </w:rPr>
        <w:t>para gestão</w:t>
      </w:r>
      <w:r w:rsidR="002C0F86">
        <w:rPr>
          <w:sz w:val="24"/>
        </w:rPr>
        <w:t xml:space="preserve"> de lojas de calçados</w:t>
      </w:r>
      <w:r w:rsidR="009D7DB7">
        <w:rPr>
          <w:sz w:val="24"/>
        </w:rPr>
        <w:t>.</w:t>
      </w:r>
    </w:p>
    <w:p w14:paraId="5543A966" w14:textId="77777777" w:rsidR="009337BA" w:rsidRPr="009337BA" w:rsidRDefault="009337B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628F06D" w14:textId="77777777" w:rsidR="000B79C0" w:rsidRDefault="000B79C0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B9C58B1" w14:textId="0DC12EBC" w:rsidR="00544574" w:rsidRPr="00530BF3" w:rsidRDefault="00530BF3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530BF3">
        <w:rPr>
          <w:color w:val="0070C0"/>
          <w:sz w:val="36"/>
        </w:rPr>
        <w:t>J</w:t>
      </w:r>
      <w:r w:rsidR="00544574" w:rsidRPr="00530BF3">
        <w:rPr>
          <w:color w:val="0070C0"/>
          <w:sz w:val="36"/>
        </w:rPr>
        <w:t>ustificativa</w:t>
      </w:r>
    </w:p>
    <w:p w14:paraId="18036900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44AD8B94" w14:textId="4C17597B" w:rsidR="00544574" w:rsidRDefault="009D7DB7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ab/>
        <w:t>Existem vários sistemas de ponto de venda genéricos no mercado, porém</w:t>
      </w:r>
      <w:r w:rsidR="00530BF3">
        <w:rPr>
          <w:sz w:val="24"/>
        </w:rPr>
        <w:t xml:space="preserve"> poucos</w:t>
      </w:r>
      <w:r>
        <w:rPr>
          <w:sz w:val="24"/>
        </w:rPr>
        <w:t xml:space="preserve"> </w:t>
      </w:r>
      <w:r w:rsidR="00530BF3">
        <w:rPr>
          <w:sz w:val="24"/>
        </w:rPr>
        <w:t xml:space="preserve">sistemas </w:t>
      </w:r>
      <w:r>
        <w:rPr>
          <w:sz w:val="24"/>
        </w:rPr>
        <w:t>t</w:t>
      </w:r>
      <w:r w:rsidR="00530BF3">
        <w:rPr>
          <w:sz w:val="24"/>
        </w:rPr>
        <w:t>ê</w:t>
      </w:r>
      <w:r>
        <w:rPr>
          <w:sz w:val="24"/>
        </w:rPr>
        <w:t>m o objetivo de ser voltado especificamente para lojas</w:t>
      </w:r>
      <w:r w:rsidR="00530BF3">
        <w:rPr>
          <w:sz w:val="24"/>
        </w:rPr>
        <w:t xml:space="preserve"> varejistas</w:t>
      </w:r>
      <w:r>
        <w:rPr>
          <w:sz w:val="24"/>
        </w:rPr>
        <w:t xml:space="preserve"> de calçados</w:t>
      </w:r>
      <w:r w:rsidR="00530BF3">
        <w:rPr>
          <w:sz w:val="24"/>
        </w:rPr>
        <w:t xml:space="preserve"> e são otimizados para dinamizar os processos específicos deste nicho.</w:t>
      </w:r>
    </w:p>
    <w:p w14:paraId="36D09BA6" w14:textId="77777777" w:rsidR="009337BA" w:rsidRPr="00A77031" w:rsidRDefault="009337B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0D07538" w14:textId="77777777" w:rsidR="00244BC4" w:rsidRDefault="00244BC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682DD7FB" w14:textId="77777777" w:rsidR="00737664" w:rsidRPr="00530BF3" w:rsidRDefault="0073766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530BF3">
        <w:rPr>
          <w:color w:val="0070C0"/>
          <w:sz w:val="36"/>
        </w:rPr>
        <w:t>Descrição Geral</w:t>
      </w:r>
    </w:p>
    <w:p w14:paraId="41C3B4F0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CEFC436" w14:textId="0C375701" w:rsidR="00C44DD2" w:rsidRDefault="00530BF3" w:rsidP="00530BF3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Nosso sistema irá atuar auxiliando gerentes e vendedores na organização dos processos internos de uma loja de calçado, desde o controle de estoque até no processo de finalização de uma venda. </w:t>
      </w:r>
    </w:p>
    <w:p w14:paraId="11CD5EEC" w14:textId="7BF01295" w:rsidR="00530BF3" w:rsidRDefault="00530BF3" w:rsidP="00530BF3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ab/>
        <w:t xml:space="preserve">Dentre os diferencias do Alpha System, contamos com relatórios no Power BI para estudos de estratégias de venda e acompanhamento das mesmas, </w:t>
      </w:r>
      <w:r w:rsidR="009337BA">
        <w:rPr>
          <w:sz w:val="24"/>
        </w:rPr>
        <w:t>ferramentas mobile para dinamizar os atendimentos, além de possuirmos um suporte personalizado que atende as necessidades de forma mais confortável.</w:t>
      </w:r>
    </w:p>
    <w:p w14:paraId="4405D1D1" w14:textId="77777777" w:rsidR="009337BA" w:rsidRPr="00C44DD2" w:rsidRDefault="009337BA" w:rsidP="00530BF3">
      <w:pPr>
        <w:tabs>
          <w:tab w:val="left" w:pos="0"/>
          <w:tab w:val="left" w:pos="360"/>
        </w:tabs>
        <w:jc w:val="both"/>
        <w:rPr>
          <w:sz w:val="24"/>
        </w:rPr>
      </w:pPr>
    </w:p>
    <w:p w14:paraId="6546F98C" w14:textId="77777777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6EE056F5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 w14:paraId="2F74F2CF" w14:textId="77777777" w:rsidR="00A36228" w:rsidRPr="00A36228" w:rsidRDefault="00A36228" w:rsidP="00A36228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5"/>
        <w:gridCol w:w="4414"/>
      </w:tblGrid>
      <w:tr w:rsidR="006F594A" w14:paraId="3E72D10A" w14:textId="77777777" w:rsidTr="006F594A">
        <w:tc>
          <w:tcPr>
            <w:tcW w:w="4522" w:type="dxa"/>
            <w:shd w:val="clear" w:color="auto" w:fill="4F81BD" w:themeFill="accent1"/>
            <w:vAlign w:val="center"/>
          </w:tcPr>
          <w:p w14:paraId="3493C824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4523" w:type="dxa"/>
            <w:shd w:val="clear" w:color="auto" w:fill="4F81BD" w:themeFill="accent1"/>
            <w:vAlign w:val="center"/>
          </w:tcPr>
          <w:p w14:paraId="2471D7DC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Papel</w:t>
            </w:r>
          </w:p>
        </w:tc>
      </w:tr>
      <w:tr w:rsidR="006F594A" w14:paraId="5BD14862" w14:textId="77777777" w:rsidTr="006F594A">
        <w:tc>
          <w:tcPr>
            <w:tcW w:w="4522" w:type="dxa"/>
            <w:vAlign w:val="center"/>
          </w:tcPr>
          <w:p w14:paraId="55CA365C" w14:textId="1EB11072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Tayrine</w:t>
            </w:r>
            <w:proofErr w:type="spellEnd"/>
            <w:r>
              <w:rPr>
                <w:sz w:val="22"/>
                <w:lang w:val="en-US"/>
              </w:rPr>
              <w:t xml:space="preserve"> Lopes </w:t>
            </w:r>
            <w:proofErr w:type="spellStart"/>
            <w:r>
              <w:rPr>
                <w:sz w:val="22"/>
                <w:lang w:val="en-US"/>
              </w:rPr>
              <w:t>Guimarães</w:t>
            </w:r>
            <w:proofErr w:type="spellEnd"/>
          </w:p>
        </w:tc>
        <w:tc>
          <w:tcPr>
            <w:tcW w:w="4523" w:type="dxa"/>
            <w:vAlign w:val="center"/>
          </w:tcPr>
          <w:p w14:paraId="49945D6F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Scrum Master</w:t>
            </w:r>
          </w:p>
        </w:tc>
      </w:tr>
      <w:tr w:rsidR="006F594A" w14:paraId="3EC32FFD" w14:textId="77777777" w:rsidTr="006F594A">
        <w:tc>
          <w:tcPr>
            <w:tcW w:w="4522" w:type="dxa"/>
            <w:vAlign w:val="center"/>
          </w:tcPr>
          <w:p w14:paraId="1045D8DB" w14:textId="4897AD2F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Douglas </w:t>
            </w:r>
            <w:proofErr w:type="spellStart"/>
            <w:r>
              <w:rPr>
                <w:sz w:val="22"/>
              </w:rPr>
              <w:t>Côrte</w:t>
            </w:r>
            <w:proofErr w:type="spellEnd"/>
            <w:r>
              <w:rPr>
                <w:sz w:val="22"/>
              </w:rPr>
              <w:t xml:space="preserve"> Vieira</w:t>
            </w:r>
          </w:p>
        </w:tc>
        <w:tc>
          <w:tcPr>
            <w:tcW w:w="4523" w:type="dxa"/>
            <w:vAlign w:val="center"/>
          </w:tcPr>
          <w:p w14:paraId="629D11DD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7C97629F" w14:textId="77777777" w:rsidTr="006F594A">
        <w:tc>
          <w:tcPr>
            <w:tcW w:w="4522" w:type="dxa"/>
            <w:vAlign w:val="center"/>
          </w:tcPr>
          <w:p w14:paraId="6114DB8B" w14:textId="1219E950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Lucas Martins de Faria</w:t>
            </w:r>
          </w:p>
        </w:tc>
        <w:tc>
          <w:tcPr>
            <w:tcW w:w="4523" w:type="dxa"/>
            <w:vAlign w:val="center"/>
          </w:tcPr>
          <w:p w14:paraId="78374D24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49B5C887" w14:textId="77777777" w:rsidTr="006F594A">
        <w:tc>
          <w:tcPr>
            <w:tcW w:w="4522" w:type="dxa"/>
            <w:vAlign w:val="center"/>
          </w:tcPr>
          <w:p w14:paraId="56AF7A67" w14:textId="6D606D80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Natan Gonçalves Costa</w:t>
            </w:r>
          </w:p>
        </w:tc>
        <w:tc>
          <w:tcPr>
            <w:tcW w:w="4523" w:type="dxa"/>
            <w:vAlign w:val="center"/>
          </w:tcPr>
          <w:p w14:paraId="24F79903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60586082" w14:textId="77777777" w:rsidTr="006F594A">
        <w:tc>
          <w:tcPr>
            <w:tcW w:w="4522" w:type="dxa"/>
            <w:vAlign w:val="center"/>
          </w:tcPr>
          <w:p w14:paraId="5DDAC4F9" w14:textId="3A349FE6" w:rsidR="006F594A" w:rsidRPr="006F594A" w:rsidRDefault="009337B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Tayrine</w:t>
            </w:r>
            <w:proofErr w:type="spellEnd"/>
            <w:r>
              <w:rPr>
                <w:sz w:val="22"/>
              </w:rPr>
              <w:t xml:space="preserve"> Lopes Guimarães</w:t>
            </w:r>
          </w:p>
        </w:tc>
        <w:tc>
          <w:tcPr>
            <w:tcW w:w="4523" w:type="dxa"/>
            <w:vAlign w:val="center"/>
          </w:tcPr>
          <w:p w14:paraId="2CC36DCF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Designer</w:t>
            </w:r>
          </w:p>
        </w:tc>
      </w:tr>
    </w:tbl>
    <w:p w14:paraId="397B51EA" w14:textId="77777777" w:rsidR="006F594A" w:rsidRDefault="006F594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4B024D0F" w14:textId="2755B0B3" w:rsidR="00BA7309" w:rsidRDefault="00BA7309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6423CA5E" w14:textId="77777777" w:rsidR="009337BA" w:rsidRPr="006F594A" w:rsidRDefault="009337B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32530421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lastRenderedPageBreak/>
        <w:t>Partes Interessadas</w:t>
      </w:r>
    </w:p>
    <w:p w14:paraId="35D22B00" w14:textId="77777777" w:rsidR="00A4453E" w:rsidRPr="00A4453E" w:rsidRDefault="00A4453E" w:rsidP="00A4453E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5AC85DA4" w14:textId="77777777" w:rsidR="006C1129" w:rsidRPr="00A36228" w:rsidRDefault="006C1129" w:rsidP="006C1129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3"/>
        <w:gridCol w:w="6676"/>
      </w:tblGrid>
      <w:tr w:rsidR="006C1129" w14:paraId="3A7ED632" w14:textId="77777777" w:rsidTr="008B2E98">
        <w:tc>
          <w:tcPr>
            <w:tcW w:w="2178" w:type="dxa"/>
            <w:shd w:val="clear" w:color="auto" w:fill="4F81BD" w:themeFill="accent1"/>
            <w:vAlign w:val="center"/>
          </w:tcPr>
          <w:p w14:paraId="53BD30B9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6867" w:type="dxa"/>
            <w:shd w:val="clear" w:color="auto" w:fill="4F81BD" w:themeFill="accent1"/>
            <w:vAlign w:val="center"/>
          </w:tcPr>
          <w:p w14:paraId="1C030260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Descrição</w:t>
            </w:r>
          </w:p>
        </w:tc>
      </w:tr>
      <w:tr w:rsidR="006C1129" w14:paraId="00DC0D2E" w14:textId="77777777" w:rsidTr="008B2E98">
        <w:tc>
          <w:tcPr>
            <w:tcW w:w="2178" w:type="dxa"/>
            <w:vAlign w:val="center"/>
          </w:tcPr>
          <w:p w14:paraId="2EEC1448" w14:textId="7BF68D4D" w:rsidR="006C1129" w:rsidRPr="006F594A" w:rsidRDefault="009337BA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Lojas de Calçados</w:t>
            </w:r>
          </w:p>
        </w:tc>
        <w:tc>
          <w:tcPr>
            <w:tcW w:w="6867" w:type="dxa"/>
            <w:vAlign w:val="center"/>
          </w:tcPr>
          <w:p w14:paraId="31D2D903" w14:textId="25464107" w:rsidR="006C1129" w:rsidRPr="006F594A" w:rsidRDefault="00A578E1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Futuros clientes e usuários do Alpha System, lojas interessadas em otimizar sua organização interna e avançar tecnologicamente seus processos. </w:t>
            </w:r>
          </w:p>
        </w:tc>
      </w:tr>
      <w:tr w:rsidR="006C1129" w14:paraId="62931895" w14:textId="77777777" w:rsidTr="008B2E98">
        <w:tc>
          <w:tcPr>
            <w:tcW w:w="2178" w:type="dxa"/>
            <w:vAlign w:val="center"/>
          </w:tcPr>
          <w:p w14:paraId="14F23CF6" w14:textId="0321A7A0" w:rsidR="006C1129" w:rsidRPr="006F594A" w:rsidRDefault="008B2E98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  <w:r w:rsidR="00760197">
              <w:rPr>
                <w:sz w:val="22"/>
              </w:rPr>
              <w:t xml:space="preserve"> d</w:t>
            </w:r>
            <w:r w:rsidR="009337BA">
              <w:rPr>
                <w:sz w:val="22"/>
              </w:rPr>
              <w:t>o Curso de ADS</w:t>
            </w:r>
          </w:p>
        </w:tc>
        <w:tc>
          <w:tcPr>
            <w:tcW w:w="6867" w:type="dxa"/>
            <w:vAlign w:val="center"/>
          </w:tcPr>
          <w:p w14:paraId="2C195308" w14:textId="7E576C87" w:rsidR="006C1129" w:rsidRPr="008B2E98" w:rsidRDefault="00A578E1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Avaliar o desempenho, assimilação, aprendizagem e uso prático dos conteúdos ministrados no decorrer do semestre. Utilizarão o sistema a fim de exemplificar para futuras turmas as ferramentas e processos utilizadas no desenvolvimento deste projeto.</w:t>
            </w:r>
          </w:p>
        </w:tc>
      </w:tr>
      <w:tr w:rsidR="00EF4D71" w14:paraId="0DC709D0" w14:textId="77777777" w:rsidTr="008B2E98">
        <w:tc>
          <w:tcPr>
            <w:tcW w:w="2178" w:type="dxa"/>
            <w:vAlign w:val="center"/>
          </w:tcPr>
          <w:p w14:paraId="788FB1C4" w14:textId="77777777" w:rsidR="00EF4D71" w:rsidRPr="005B5BF4" w:rsidRDefault="00EF4D71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5B5BF4">
              <w:rPr>
                <w:sz w:val="22"/>
              </w:rPr>
              <w:t>Equipe do projeto</w:t>
            </w:r>
          </w:p>
        </w:tc>
        <w:tc>
          <w:tcPr>
            <w:tcW w:w="6867" w:type="dxa"/>
            <w:vAlign w:val="center"/>
          </w:tcPr>
          <w:p w14:paraId="3BA3963A" w14:textId="6E98BFBC" w:rsidR="00EF4D71" w:rsidRPr="005B5BF4" w:rsidRDefault="00A578E1" w:rsidP="0067431A">
            <w:pPr>
              <w:tabs>
                <w:tab w:val="left" w:pos="0"/>
                <w:tab w:val="left" w:pos="360"/>
              </w:tabs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="00EF4D71" w:rsidRPr="005B5BF4">
              <w:rPr>
                <w:sz w:val="22"/>
              </w:rPr>
              <w:t xml:space="preserve">Interessada em obter êxito no projeto para </w:t>
            </w:r>
            <w:r w:rsidR="0067431A" w:rsidRPr="005B5BF4">
              <w:rPr>
                <w:sz w:val="22"/>
              </w:rPr>
              <w:t>abrir novas oportunidades para a equipe como um todo e também obter crescimento individual de cada membro do time.</w:t>
            </w:r>
          </w:p>
        </w:tc>
      </w:tr>
    </w:tbl>
    <w:p w14:paraId="27D022C4" w14:textId="77777777"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6D28780" w14:textId="77777777" w:rsidR="00A4453E" w:rsidRDefault="00A4453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5A53297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Premissas</w:t>
      </w:r>
    </w:p>
    <w:p w14:paraId="2D926C5A" w14:textId="77777777" w:rsidR="006C5CDF" w:rsidRDefault="006C5CDF" w:rsidP="006C5CDF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14:paraId="65537396" w14:textId="77777777" w:rsidR="001B581A" w:rsidRDefault="001B581A" w:rsidP="00371D28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>
        <w:rPr>
          <w:sz w:val="24"/>
        </w:rPr>
        <w:t>Para uma implantação e uso eficiente do sistema, estamos assumindo que a</w:t>
      </w:r>
    </w:p>
    <w:p w14:paraId="4D8638DA" w14:textId="42BC4860" w:rsidR="006471A6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nova </w:t>
      </w:r>
      <w:r w:rsidR="00371D28" w:rsidRPr="001B581A">
        <w:rPr>
          <w:sz w:val="24"/>
        </w:rPr>
        <w:t>infraestrutura de internet da</w:t>
      </w:r>
      <w:r w:rsidR="00A578E1">
        <w:rPr>
          <w:sz w:val="24"/>
        </w:rPr>
        <w:t xml:space="preserve"> loja</w:t>
      </w:r>
      <w:r w:rsidR="004F0152">
        <w:rPr>
          <w:sz w:val="24"/>
        </w:rPr>
        <w:t xml:space="preserve"> contratante</w:t>
      </w:r>
      <w:r>
        <w:rPr>
          <w:sz w:val="24"/>
        </w:rPr>
        <w:t xml:space="preserve"> estará disponível até antes</w:t>
      </w:r>
      <w:r w:rsidR="00371D28" w:rsidRPr="001B581A">
        <w:rPr>
          <w:sz w:val="24"/>
        </w:rPr>
        <w:t xml:space="preserve"> </w:t>
      </w:r>
      <w:r>
        <w:rPr>
          <w:sz w:val="24"/>
        </w:rPr>
        <w:t>da data de lançamento do sistema</w:t>
      </w:r>
      <w:r w:rsidR="00371D28" w:rsidRPr="00371D28">
        <w:rPr>
          <w:sz w:val="24"/>
        </w:rPr>
        <w:t>.</w:t>
      </w:r>
    </w:p>
    <w:p w14:paraId="313FEA99" w14:textId="77777777" w:rsidR="001B581A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</w:p>
    <w:p w14:paraId="7C17BC88" w14:textId="1CC588D8" w:rsidR="001B581A" w:rsidRPr="00371D28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b. Para que não haja limitação no uso do sistema, estamos assumindo que</w:t>
      </w:r>
      <w:r w:rsidR="004F0152">
        <w:rPr>
          <w:sz w:val="24"/>
        </w:rPr>
        <w:t xml:space="preserve"> a loja contratante</w:t>
      </w:r>
      <w:r>
        <w:rPr>
          <w:sz w:val="24"/>
        </w:rPr>
        <w:t>, conforme prometeu,</w:t>
      </w:r>
      <w:r w:rsidR="004F0152">
        <w:rPr>
          <w:sz w:val="24"/>
        </w:rPr>
        <w:t xml:space="preserve"> contará com equipamentos que atendam os requisitos mínimos do sistema.</w:t>
      </w:r>
    </w:p>
    <w:p w14:paraId="10FC0623" w14:textId="0206DBF7" w:rsidR="008F4DCE" w:rsidRDefault="008F4DCE" w:rsidP="004F0152">
      <w:pPr>
        <w:tabs>
          <w:tab w:val="left" w:pos="0"/>
          <w:tab w:val="left" w:pos="360"/>
        </w:tabs>
        <w:jc w:val="both"/>
        <w:rPr>
          <w:sz w:val="32"/>
        </w:rPr>
      </w:pPr>
    </w:p>
    <w:p w14:paraId="5C314AA0" w14:textId="77777777" w:rsidR="004F0152" w:rsidRPr="004F0152" w:rsidRDefault="004F0152" w:rsidP="004F0152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2F841F4B" w14:textId="77777777" w:rsidR="009A22F8" w:rsidRPr="009A22F8" w:rsidRDefault="006E270A" w:rsidP="009A22F8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14:paraId="7AB14B05" w14:textId="77777777" w:rsidR="00255C38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1BF0B546" w14:textId="2512BBAB" w:rsidR="00074060" w:rsidRPr="008F714E" w:rsidRDefault="008F714E" w:rsidP="008F714E">
      <w:pPr>
        <w:tabs>
          <w:tab w:val="left" w:pos="0"/>
          <w:tab w:val="left" w:pos="360"/>
        </w:tabs>
        <w:jc w:val="both"/>
        <w:rPr>
          <w:sz w:val="24"/>
        </w:rPr>
      </w:pPr>
      <w:r w:rsidRPr="008F714E">
        <w:rPr>
          <w:sz w:val="24"/>
        </w:rPr>
        <w:t>a.</w:t>
      </w:r>
      <w:r>
        <w:rPr>
          <w:sz w:val="24"/>
        </w:rPr>
        <w:t xml:space="preserve"> </w:t>
      </w:r>
      <w:r w:rsidRPr="008F714E">
        <w:rPr>
          <w:sz w:val="24"/>
        </w:rPr>
        <w:t>Caso a loja contratante tenha a necessidade de adquirir novos equipamentos, a instalação destes deve estar completa pelo menos um mês antes da implantação do sistema Alpha System.</w:t>
      </w:r>
    </w:p>
    <w:p w14:paraId="3BB8A277" w14:textId="77777777" w:rsidR="008F714E" w:rsidRPr="008F714E" w:rsidRDefault="008F714E" w:rsidP="008F714E"/>
    <w:p w14:paraId="6AB5EE04" w14:textId="7D065614" w:rsidR="008F714E" w:rsidRDefault="008F714E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b. O sistema conta com uma capacitação dos funcionários para utiliza-lo, entretanto faz-se necessário uma noção básica de informática, de operação de comandos em computadores e em aparelhos mobile.</w:t>
      </w:r>
    </w:p>
    <w:p w14:paraId="772135D2" w14:textId="501AC388" w:rsidR="008F714E" w:rsidRDefault="008F714E" w:rsidP="00F81186">
      <w:pPr>
        <w:tabs>
          <w:tab w:val="left" w:pos="0"/>
          <w:tab w:val="left" w:pos="360"/>
        </w:tabs>
        <w:jc w:val="both"/>
        <w:rPr>
          <w:sz w:val="24"/>
        </w:rPr>
      </w:pPr>
    </w:p>
    <w:p w14:paraId="2DCC1731" w14:textId="26EA83E1" w:rsidR="008F714E" w:rsidRDefault="008F714E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c. Caso haja atraso no pagamento das parcelas (previamente negociado), pode haver p</w:t>
      </w:r>
      <w:r w:rsidR="00E21448">
        <w:rPr>
          <w:sz w:val="24"/>
        </w:rPr>
        <w:t>rorrogação do prazo de</w:t>
      </w:r>
      <w:r>
        <w:rPr>
          <w:sz w:val="24"/>
        </w:rPr>
        <w:t xml:space="preserve"> entrega do produto final</w:t>
      </w:r>
      <w:r w:rsidR="00E21448">
        <w:rPr>
          <w:sz w:val="24"/>
        </w:rPr>
        <w:t>,</w:t>
      </w:r>
      <w:r>
        <w:rPr>
          <w:sz w:val="24"/>
        </w:rPr>
        <w:t xml:space="preserve"> devido a necessidade d</w:t>
      </w:r>
      <w:r w:rsidR="00E21448">
        <w:rPr>
          <w:sz w:val="24"/>
        </w:rPr>
        <w:t xml:space="preserve">e paralização de alguns processos (a fim de postergar os </w:t>
      </w:r>
      <w:r>
        <w:rPr>
          <w:sz w:val="24"/>
        </w:rPr>
        <w:t>custos envolvidos no projeto</w:t>
      </w:r>
      <w:r w:rsidR="00E21448">
        <w:rPr>
          <w:sz w:val="24"/>
        </w:rPr>
        <w:t>).</w:t>
      </w:r>
    </w:p>
    <w:p w14:paraId="0272F867" w14:textId="0FB026AB" w:rsidR="002B7D41" w:rsidRDefault="002B7D41" w:rsidP="00F81186">
      <w:pPr>
        <w:tabs>
          <w:tab w:val="left" w:pos="0"/>
          <w:tab w:val="left" w:pos="360"/>
        </w:tabs>
        <w:jc w:val="both"/>
        <w:rPr>
          <w:sz w:val="24"/>
        </w:rPr>
      </w:pPr>
    </w:p>
    <w:p w14:paraId="7C66FCEB" w14:textId="77777777" w:rsidR="006471A6" w:rsidRDefault="006471A6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14:paraId="1601AFF2" w14:textId="77777777" w:rsidR="00A4453E" w:rsidRPr="006C5CDF" w:rsidRDefault="00A4453E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14:paraId="59C79208" w14:textId="77777777" w:rsidR="006471A6" w:rsidRDefault="006471A6" w:rsidP="006471A6">
      <w:pPr>
        <w:tabs>
          <w:tab w:val="left" w:pos="0"/>
          <w:tab w:val="left" w:pos="2865"/>
        </w:tabs>
        <w:jc w:val="both"/>
        <w:rPr>
          <w:sz w:val="24"/>
        </w:rPr>
      </w:pPr>
    </w:p>
    <w:p w14:paraId="583A22CF" w14:textId="77777777" w:rsidR="00544574" w:rsidRPr="001C61BC" w:rsidRDefault="00544574" w:rsidP="00750C99">
      <w:pPr>
        <w:tabs>
          <w:tab w:val="left" w:pos="0"/>
          <w:tab w:val="left" w:pos="360"/>
        </w:tabs>
        <w:rPr>
          <w:sz w:val="24"/>
        </w:rPr>
      </w:pPr>
    </w:p>
    <w:sectPr w:rsidR="00544574" w:rsidRPr="001C61BC" w:rsidSect="00950FDA">
      <w:pgSz w:w="11906" w:h="16838"/>
      <w:pgMar w:top="1417" w:right="137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8357" w14:textId="77777777" w:rsidR="002237D4" w:rsidRDefault="002237D4" w:rsidP="005E1593">
      <w:r>
        <w:separator/>
      </w:r>
    </w:p>
  </w:endnote>
  <w:endnote w:type="continuationSeparator" w:id="0">
    <w:p w14:paraId="09D811D7" w14:textId="77777777" w:rsidR="002237D4" w:rsidRDefault="002237D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DCE0" w14:textId="77777777" w:rsidR="002237D4" w:rsidRDefault="002237D4" w:rsidP="005E1593">
      <w:r>
        <w:separator/>
      </w:r>
    </w:p>
  </w:footnote>
  <w:footnote w:type="continuationSeparator" w:id="0">
    <w:p w14:paraId="216E93C8" w14:textId="77777777" w:rsidR="002237D4" w:rsidRDefault="002237D4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C2FB8"/>
    <w:multiLevelType w:val="hybridMultilevel"/>
    <w:tmpl w:val="A966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0"/>
    <w:lvlOverride w:ilvl="0">
      <w:startOverride w:val="2"/>
    </w:lvlOverride>
  </w:num>
  <w:num w:numId="5">
    <w:abstractNumId w:val="26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25"/>
  </w:num>
  <w:num w:numId="11">
    <w:abstractNumId w:val="17"/>
  </w:num>
  <w:num w:numId="12">
    <w:abstractNumId w:val="16"/>
  </w:num>
  <w:num w:numId="13">
    <w:abstractNumId w:val="7"/>
  </w:num>
  <w:num w:numId="14">
    <w:abstractNumId w:val="22"/>
  </w:num>
  <w:num w:numId="15">
    <w:abstractNumId w:val="10"/>
  </w:num>
  <w:num w:numId="16">
    <w:abstractNumId w:val="10"/>
  </w:num>
  <w:num w:numId="17">
    <w:abstractNumId w:val="10"/>
  </w:num>
  <w:num w:numId="18">
    <w:abstractNumId w:val="0"/>
  </w:num>
  <w:num w:numId="19">
    <w:abstractNumId w:val="24"/>
  </w:num>
  <w:num w:numId="20">
    <w:abstractNumId w:val="23"/>
  </w:num>
  <w:num w:numId="21">
    <w:abstractNumId w:val="3"/>
  </w:num>
  <w:num w:numId="22">
    <w:abstractNumId w:val="21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4"/>
  </w:num>
  <w:num w:numId="28">
    <w:abstractNumId w:val="8"/>
  </w:num>
  <w:num w:numId="29">
    <w:abstractNumId w:val="15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06381"/>
    <w:rsid w:val="00011687"/>
    <w:rsid w:val="0001788C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74060"/>
    <w:rsid w:val="0008197B"/>
    <w:rsid w:val="000A04E8"/>
    <w:rsid w:val="000A30C1"/>
    <w:rsid w:val="000A4053"/>
    <w:rsid w:val="000B79C0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340DE"/>
    <w:rsid w:val="00143A0B"/>
    <w:rsid w:val="0015010C"/>
    <w:rsid w:val="001656FD"/>
    <w:rsid w:val="00171612"/>
    <w:rsid w:val="00173708"/>
    <w:rsid w:val="0017718D"/>
    <w:rsid w:val="00186E05"/>
    <w:rsid w:val="001962AF"/>
    <w:rsid w:val="001A4664"/>
    <w:rsid w:val="001B2CB7"/>
    <w:rsid w:val="001B581A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17C83"/>
    <w:rsid w:val="002237D4"/>
    <w:rsid w:val="00240011"/>
    <w:rsid w:val="00244BC4"/>
    <w:rsid w:val="00245EF3"/>
    <w:rsid w:val="00247D89"/>
    <w:rsid w:val="00250C1F"/>
    <w:rsid w:val="0025596A"/>
    <w:rsid w:val="00255C38"/>
    <w:rsid w:val="00274187"/>
    <w:rsid w:val="0029354A"/>
    <w:rsid w:val="002953EA"/>
    <w:rsid w:val="00296923"/>
    <w:rsid w:val="00296C20"/>
    <w:rsid w:val="002A7C58"/>
    <w:rsid w:val="002B582F"/>
    <w:rsid w:val="002B7D41"/>
    <w:rsid w:val="002C0F86"/>
    <w:rsid w:val="002C57B1"/>
    <w:rsid w:val="002C7555"/>
    <w:rsid w:val="002D31AB"/>
    <w:rsid w:val="002D5656"/>
    <w:rsid w:val="002F0AD1"/>
    <w:rsid w:val="002F6357"/>
    <w:rsid w:val="00302078"/>
    <w:rsid w:val="003023E6"/>
    <w:rsid w:val="0031176D"/>
    <w:rsid w:val="00326680"/>
    <w:rsid w:val="00327DFE"/>
    <w:rsid w:val="00331443"/>
    <w:rsid w:val="0033758E"/>
    <w:rsid w:val="00340D35"/>
    <w:rsid w:val="00341B09"/>
    <w:rsid w:val="0034544C"/>
    <w:rsid w:val="00354E2D"/>
    <w:rsid w:val="00370179"/>
    <w:rsid w:val="00371D28"/>
    <w:rsid w:val="00372B08"/>
    <w:rsid w:val="00376876"/>
    <w:rsid w:val="00376E0E"/>
    <w:rsid w:val="00391130"/>
    <w:rsid w:val="00394BB7"/>
    <w:rsid w:val="003A3DC2"/>
    <w:rsid w:val="003C2A00"/>
    <w:rsid w:val="003D377B"/>
    <w:rsid w:val="003D6FE2"/>
    <w:rsid w:val="003D7016"/>
    <w:rsid w:val="004008FC"/>
    <w:rsid w:val="004021ED"/>
    <w:rsid w:val="00410A29"/>
    <w:rsid w:val="00423D9B"/>
    <w:rsid w:val="0042609D"/>
    <w:rsid w:val="0043130E"/>
    <w:rsid w:val="00433A04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0152"/>
    <w:rsid w:val="004F1047"/>
    <w:rsid w:val="004F5F48"/>
    <w:rsid w:val="004F7D39"/>
    <w:rsid w:val="00501010"/>
    <w:rsid w:val="00502E1C"/>
    <w:rsid w:val="00504496"/>
    <w:rsid w:val="00510026"/>
    <w:rsid w:val="005165BF"/>
    <w:rsid w:val="00530BF3"/>
    <w:rsid w:val="00542D73"/>
    <w:rsid w:val="00544574"/>
    <w:rsid w:val="00547E48"/>
    <w:rsid w:val="00550B4C"/>
    <w:rsid w:val="005546E1"/>
    <w:rsid w:val="0055540E"/>
    <w:rsid w:val="005A2022"/>
    <w:rsid w:val="005B012D"/>
    <w:rsid w:val="005B23A4"/>
    <w:rsid w:val="005B3788"/>
    <w:rsid w:val="005B5BF4"/>
    <w:rsid w:val="005C313C"/>
    <w:rsid w:val="005D283A"/>
    <w:rsid w:val="005D52A9"/>
    <w:rsid w:val="005E1593"/>
    <w:rsid w:val="005F487B"/>
    <w:rsid w:val="00603ACD"/>
    <w:rsid w:val="0061007F"/>
    <w:rsid w:val="00613C9A"/>
    <w:rsid w:val="00627160"/>
    <w:rsid w:val="006275E7"/>
    <w:rsid w:val="00632E3C"/>
    <w:rsid w:val="006419CA"/>
    <w:rsid w:val="006471A6"/>
    <w:rsid w:val="0065035A"/>
    <w:rsid w:val="006571E0"/>
    <w:rsid w:val="00660506"/>
    <w:rsid w:val="00663704"/>
    <w:rsid w:val="006661BC"/>
    <w:rsid w:val="00666606"/>
    <w:rsid w:val="00672E9D"/>
    <w:rsid w:val="0067431A"/>
    <w:rsid w:val="00684854"/>
    <w:rsid w:val="006A1A9F"/>
    <w:rsid w:val="006A233C"/>
    <w:rsid w:val="006C08CE"/>
    <w:rsid w:val="006C1129"/>
    <w:rsid w:val="006C4F33"/>
    <w:rsid w:val="006C5CDF"/>
    <w:rsid w:val="006D221D"/>
    <w:rsid w:val="006D5767"/>
    <w:rsid w:val="006E2260"/>
    <w:rsid w:val="006E270A"/>
    <w:rsid w:val="006E5060"/>
    <w:rsid w:val="006E7B67"/>
    <w:rsid w:val="006F594A"/>
    <w:rsid w:val="00701D0E"/>
    <w:rsid w:val="0070321D"/>
    <w:rsid w:val="00710B26"/>
    <w:rsid w:val="00714374"/>
    <w:rsid w:val="00731D11"/>
    <w:rsid w:val="00737664"/>
    <w:rsid w:val="00740D7E"/>
    <w:rsid w:val="00743E89"/>
    <w:rsid w:val="00745142"/>
    <w:rsid w:val="00750C99"/>
    <w:rsid w:val="00760197"/>
    <w:rsid w:val="00764835"/>
    <w:rsid w:val="00767313"/>
    <w:rsid w:val="0077017E"/>
    <w:rsid w:val="0077089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E7231"/>
    <w:rsid w:val="007F699A"/>
    <w:rsid w:val="00816A1B"/>
    <w:rsid w:val="00824B73"/>
    <w:rsid w:val="0083093E"/>
    <w:rsid w:val="0083325A"/>
    <w:rsid w:val="00834BBA"/>
    <w:rsid w:val="00842903"/>
    <w:rsid w:val="00844E60"/>
    <w:rsid w:val="00852842"/>
    <w:rsid w:val="00871E89"/>
    <w:rsid w:val="008743BE"/>
    <w:rsid w:val="008843C9"/>
    <w:rsid w:val="00890B1B"/>
    <w:rsid w:val="00897F04"/>
    <w:rsid w:val="008B0DD2"/>
    <w:rsid w:val="008B2E98"/>
    <w:rsid w:val="008B756B"/>
    <w:rsid w:val="008C17B3"/>
    <w:rsid w:val="008C29AB"/>
    <w:rsid w:val="008D511B"/>
    <w:rsid w:val="008F224A"/>
    <w:rsid w:val="008F4DCE"/>
    <w:rsid w:val="008F714E"/>
    <w:rsid w:val="009102B2"/>
    <w:rsid w:val="009337BA"/>
    <w:rsid w:val="00941D48"/>
    <w:rsid w:val="00944071"/>
    <w:rsid w:val="00946CCD"/>
    <w:rsid w:val="00950FDA"/>
    <w:rsid w:val="0095233A"/>
    <w:rsid w:val="00953B74"/>
    <w:rsid w:val="00974D37"/>
    <w:rsid w:val="00980543"/>
    <w:rsid w:val="00980F6F"/>
    <w:rsid w:val="00983BDA"/>
    <w:rsid w:val="009A22F8"/>
    <w:rsid w:val="009A64F9"/>
    <w:rsid w:val="009B2712"/>
    <w:rsid w:val="009D3BD4"/>
    <w:rsid w:val="009D7DB7"/>
    <w:rsid w:val="009E08E6"/>
    <w:rsid w:val="009E1BFD"/>
    <w:rsid w:val="009E77B6"/>
    <w:rsid w:val="009F47FB"/>
    <w:rsid w:val="009F550E"/>
    <w:rsid w:val="00A049D1"/>
    <w:rsid w:val="00A05B2C"/>
    <w:rsid w:val="00A11959"/>
    <w:rsid w:val="00A30931"/>
    <w:rsid w:val="00A36228"/>
    <w:rsid w:val="00A4453E"/>
    <w:rsid w:val="00A465E4"/>
    <w:rsid w:val="00A578E1"/>
    <w:rsid w:val="00A6523D"/>
    <w:rsid w:val="00A77031"/>
    <w:rsid w:val="00AA391B"/>
    <w:rsid w:val="00AB3D75"/>
    <w:rsid w:val="00AC543E"/>
    <w:rsid w:val="00AD001B"/>
    <w:rsid w:val="00AE1992"/>
    <w:rsid w:val="00AE258F"/>
    <w:rsid w:val="00AE2B36"/>
    <w:rsid w:val="00AE4A6E"/>
    <w:rsid w:val="00AF00BC"/>
    <w:rsid w:val="00AF1054"/>
    <w:rsid w:val="00AF15FC"/>
    <w:rsid w:val="00AF402A"/>
    <w:rsid w:val="00AF61A4"/>
    <w:rsid w:val="00AF7FED"/>
    <w:rsid w:val="00B06A42"/>
    <w:rsid w:val="00B11F30"/>
    <w:rsid w:val="00B171F3"/>
    <w:rsid w:val="00B301EA"/>
    <w:rsid w:val="00B4015A"/>
    <w:rsid w:val="00B55881"/>
    <w:rsid w:val="00B62B63"/>
    <w:rsid w:val="00B666D2"/>
    <w:rsid w:val="00B81A28"/>
    <w:rsid w:val="00BA5B7D"/>
    <w:rsid w:val="00BA7309"/>
    <w:rsid w:val="00BB133F"/>
    <w:rsid w:val="00BB48BD"/>
    <w:rsid w:val="00BB61ED"/>
    <w:rsid w:val="00BC0BB1"/>
    <w:rsid w:val="00BE24C9"/>
    <w:rsid w:val="00C04F7E"/>
    <w:rsid w:val="00C079D6"/>
    <w:rsid w:val="00C211D8"/>
    <w:rsid w:val="00C213AD"/>
    <w:rsid w:val="00C322E0"/>
    <w:rsid w:val="00C44DD2"/>
    <w:rsid w:val="00C52528"/>
    <w:rsid w:val="00C677B0"/>
    <w:rsid w:val="00C712B6"/>
    <w:rsid w:val="00C76277"/>
    <w:rsid w:val="00C90A01"/>
    <w:rsid w:val="00C9492D"/>
    <w:rsid w:val="00CA145A"/>
    <w:rsid w:val="00CA71BC"/>
    <w:rsid w:val="00CB39F1"/>
    <w:rsid w:val="00CB4492"/>
    <w:rsid w:val="00CB5A52"/>
    <w:rsid w:val="00CB61EC"/>
    <w:rsid w:val="00CC1DDE"/>
    <w:rsid w:val="00CD2388"/>
    <w:rsid w:val="00CD281C"/>
    <w:rsid w:val="00CD6565"/>
    <w:rsid w:val="00CE081F"/>
    <w:rsid w:val="00CE2B3B"/>
    <w:rsid w:val="00CF2920"/>
    <w:rsid w:val="00CF5322"/>
    <w:rsid w:val="00D054FD"/>
    <w:rsid w:val="00D106D5"/>
    <w:rsid w:val="00D14F70"/>
    <w:rsid w:val="00D150F6"/>
    <w:rsid w:val="00D21C0D"/>
    <w:rsid w:val="00D27626"/>
    <w:rsid w:val="00D31B0C"/>
    <w:rsid w:val="00D37957"/>
    <w:rsid w:val="00D539F7"/>
    <w:rsid w:val="00D7454F"/>
    <w:rsid w:val="00D757C8"/>
    <w:rsid w:val="00D8448D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2A57"/>
    <w:rsid w:val="00DE7A03"/>
    <w:rsid w:val="00E077B5"/>
    <w:rsid w:val="00E077FA"/>
    <w:rsid w:val="00E13743"/>
    <w:rsid w:val="00E13BEA"/>
    <w:rsid w:val="00E21448"/>
    <w:rsid w:val="00E220BC"/>
    <w:rsid w:val="00E271E2"/>
    <w:rsid w:val="00E32B45"/>
    <w:rsid w:val="00E34C15"/>
    <w:rsid w:val="00E559BD"/>
    <w:rsid w:val="00E571AE"/>
    <w:rsid w:val="00E63EF3"/>
    <w:rsid w:val="00E70CD7"/>
    <w:rsid w:val="00E835C9"/>
    <w:rsid w:val="00E86E9F"/>
    <w:rsid w:val="00EA734F"/>
    <w:rsid w:val="00EB2A52"/>
    <w:rsid w:val="00EF4970"/>
    <w:rsid w:val="00EF4D71"/>
    <w:rsid w:val="00EF6F11"/>
    <w:rsid w:val="00F06B71"/>
    <w:rsid w:val="00F116EA"/>
    <w:rsid w:val="00F210E2"/>
    <w:rsid w:val="00F2388D"/>
    <w:rsid w:val="00F33F58"/>
    <w:rsid w:val="00F423D8"/>
    <w:rsid w:val="00F53402"/>
    <w:rsid w:val="00F62656"/>
    <w:rsid w:val="00F81186"/>
    <w:rsid w:val="00F83F04"/>
    <w:rsid w:val="00F91158"/>
    <w:rsid w:val="00F951C6"/>
    <w:rsid w:val="00F9712F"/>
    <w:rsid w:val="00F97FED"/>
    <w:rsid w:val="00FA25BA"/>
    <w:rsid w:val="00FA6708"/>
    <w:rsid w:val="00FB0DB7"/>
    <w:rsid w:val="00FB2FDF"/>
    <w:rsid w:val="00FB3506"/>
    <w:rsid w:val="00FB5A09"/>
    <w:rsid w:val="00FB64CA"/>
    <w:rsid w:val="00FC2077"/>
    <w:rsid w:val="00FD1850"/>
    <w:rsid w:val="00FD4A5D"/>
    <w:rsid w:val="00FF1047"/>
    <w:rsid w:val="00FF3FE7"/>
    <w:rsid w:val="00FF64D5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944E0"/>
  <w15:docId w15:val="{4F2C31EB-7449-4E3F-8803-B64B78B0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representa um exemplo de Documento de Visão de um Projeto.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E36FB-1D0E-4C47-82C5-3DD23C2B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da Escola esperança</vt:lpstr>
      <vt:lpstr>Plano de gerenciamento dos riscos</vt:lpstr>
    </vt:vector>
  </TitlesOfParts>
  <Company>“Declaração de Visão do Projeto”</Company>
  <LinksUpToDate>false</LinksUpToDate>
  <CharactersWithSpaces>2973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da Escola esperança</dc:title>
  <dc:subject>Nome do Projeto</dc:subject>
  <dc:creator>Natan Costa</dc:creator>
  <cp:keywords>Template Gerenciamento de Projetos</cp:keywords>
  <cp:lastModifiedBy>Natan Costa</cp:lastModifiedBy>
  <cp:revision>3</cp:revision>
  <dcterms:created xsi:type="dcterms:W3CDTF">2021-10-29T23:02:00Z</dcterms:created>
  <dcterms:modified xsi:type="dcterms:W3CDTF">2021-10-29T23:03:00Z</dcterms:modified>
</cp:coreProperties>
</file>